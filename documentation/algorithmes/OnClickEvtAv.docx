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45593A" w:rsidRPr="00F52CE0" w:rsidRDefault="0055429C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Procédure</w:t>
      </w:r>
      <w:r w:rsidR="00B36F87" w:rsidRPr="00F52CE0">
        <w:rPr>
          <w:color w:val="E7E6E6" w:themeColor="background2"/>
        </w:rPr>
        <w:t> :</w:t>
      </w:r>
      <w:r w:rsidR="0097358A" w:rsidRPr="00F52CE0">
        <w:rPr>
          <w:noProof/>
          <w:color w:val="E7E6E6" w:themeColor="background2"/>
          <w:u w:val="none"/>
        </w:rPr>
        <w:t xml:space="preserve"> </w:t>
      </w:r>
      <w:r w:rsidR="0097358A" w:rsidRPr="00F52CE0">
        <w:rPr>
          <w:noProof/>
          <w:color w:val="E7E6E6" w:themeColor="background2"/>
          <w:u w:val="none"/>
        </w:rPr>
        <mc:AlternateContent>
          <mc:Choice Requires="wps">
            <w:drawing>
              <wp:inline distT="0" distB="0" distL="0" distR="0" wp14:anchorId="79C2F03F" wp14:editId="46879F5E">
                <wp:extent cx="5242560" cy="396240"/>
                <wp:effectExtent l="0" t="0" r="0" b="3810"/>
                <wp:docPr id="217" name="n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58A" w:rsidRPr="0097358A" w:rsidRDefault="00564178" w:rsidP="0097358A">
                            <w:pPr>
                              <w:pStyle w:val="nom"/>
                              <w:rPr>
                                <w:b w:val="0"/>
                              </w:rPr>
                            </w:pPr>
                            <w:proofErr w:type="spellStart"/>
                            <w:r>
                              <w:t>OnClickEvtAv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C2F03F" id="_x0000_t202" coordsize="21600,21600" o:spt="202" path="m,l,21600r21600,l21600,xe">
                <v:stroke joinstyle="miter"/>
                <v:path gradientshapeok="t" o:connecttype="rect"/>
              </v:shapetype>
              <v:shape id="nom" o:spid="_x0000_s1026" type="#_x0000_t202" style="width:412.8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" fillcolor="#404040 [2429]" stroked="f">
                <v:textbox>
                  <w:txbxContent>
                    <w:p w:rsidR="0097358A" w:rsidRPr="0097358A" w:rsidRDefault="00564178" w:rsidP="0097358A">
                      <w:pPr>
                        <w:pStyle w:val="nom"/>
                        <w:rPr>
                          <w:b w:val="0"/>
                        </w:rPr>
                      </w:pPr>
                      <w:proofErr w:type="spellStart"/>
                      <w:r>
                        <w:t>OnClickEvtAv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5429C" w:rsidRPr="00F52CE0" w:rsidRDefault="00B36F87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Rôle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="00327F52" w:rsidRPr="00F52CE0">
        <w:rPr>
          <w:color w:val="E7E6E6" w:themeColor="background2"/>
          <w:u w:val="none"/>
        </w:rPr>
        <w:t xml:space="preserve"> </w:t>
      </w:r>
    </w:p>
    <w:p w:rsidR="00B36F87" w:rsidRPr="00F52CE0" w:rsidRDefault="00327F52" w:rsidP="0055429C">
      <w:pPr>
        <w:pStyle w:val="Titre1"/>
        <w:numPr>
          <w:ilvl w:val="0"/>
          <w:numId w:val="0"/>
        </w:numPr>
        <w:spacing w:before="120"/>
        <w:ind w:left="357"/>
        <w:rPr>
          <w:color w:val="E7E6E6" w:themeColor="background2"/>
        </w:rPr>
      </w:pPr>
      <w:r w:rsidRPr="00F52CE0">
        <w:rPr>
          <w:noProof/>
          <w:color w:val="E7E6E6" w:themeColor="background2"/>
          <w:u w:val="none"/>
        </w:rPr>
        <w:t xml:space="preserve"> </w:t>
      </w:r>
      <w:r w:rsidRPr="00F52CE0">
        <w:rPr>
          <w:noProof/>
          <w:color w:val="E7E6E6" w:themeColor="background2"/>
          <w:u w:val="none"/>
        </w:rPr>
        <mc:AlternateContent>
          <mc:Choice Requires="wps">
            <w:drawing>
              <wp:inline distT="0" distB="0" distL="0" distR="0" wp14:anchorId="7767B475" wp14:editId="6082E24A">
                <wp:extent cx="6294120" cy="777600"/>
                <wp:effectExtent l="0" t="0" r="0" b="2540"/>
                <wp:docPr id="3" name="ro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777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F52" w:rsidRPr="00F52CE0" w:rsidRDefault="00564178" w:rsidP="00564178">
                            <w:pPr>
                              <w:ind w:left="0" w:firstLine="0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Fait en sorte de changer le numéro et le nom de l’évènement en bas.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67B475" id="role" o:spid="_x0000_s1027" type="#_x0000_t202" style="width:495.6pt;height: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" fillcolor="#404040 [2429]" stroked="f">
                <v:textbox style="mso-fit-shape-to-text:t">
                  <w:txbxContent>
                    <w:p w:rsidR="00327F52" w:rsidRPr="00F52CE0" w:rsidRDefault="00564178" w:rsidP="00564178">
                      <w:pPr>
                        <w:ind w:left="0" w:firstLine="0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>Fait en sorte de changer le numéro et le nom de l’évènement en bas.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52CE0">
        <w:rPr>
          <w:noProof/>
          <w:color w:val="E7E6E6" w:themeColor="background2"/>
          <w:u w:val="none"/>
        </w:rPr>
        <w:t xml:space="preserve"> </w:t>
      </w:r>
    </w:p>
    <w:p w:rsidR="00B36F87" w:rsidRPr="00F52CE0" w:rsidRDefault="00B36F87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Glossaire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B36F87" w:rsidRPr="00F52CE0" w:rsidRDefault="00B36F87" w:rsidP="00B36F87">
      <w:pPr>
        <w:pStyle w:val="Titre2"/>
        <w:rPr>
          <w:color w:val="E7E6E6" w:themeColor="background2"/>
          <w:u w:val="none"/>
        </w:rPr>
      </w:pPr>
      <w:r w:rsidRPr="00F52CE0">
        <w:rPr>
          <w:color w:val="E7E6E6" w:themeColor="background2"/>
        </w:rPr>
        <w:t>Entrée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="0097358A" w:rsidRPr="00F52CE0">
        <w:rPr>
          <w:noProof/>
          <w:color w:val="E7E6E6" w:themeColor="background2"/>
          <w:u w:val="none"/>
        </w:rPr>
        <w:t xml:space="preserve"> </w:t>
      </w:r>
    </w:p>
    <w:p w:rsidR="00B36F87" w:rsidRPr="00F52CE0" w:rsidRDefault="0055429C" w:rsidP="00B36F87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mc:AlternateContent>
          <mc:Choice Requires="wps">
            <w:drawing>
              <wp:inline distT="0" distB="0" distL="0" distR="0" wp14:anchorId="2D75E1AF" wp14:editId="1E5FC840">
                <wp:extent cx="6583680" cy="1404620"/>
                <wp:effectExtent l="0" t="0" r="7620" b="1905"/>
                <wp:docPr id="4" name="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9C" w:rsidRPr="00F52CE0" w:rsidRDefault="00564178" w:rsidP="0055429C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evtAjh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75E1AF" id="E" o:spid="_x0000_s1028" type="#_x0000_t202" style="width:518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" fillcolor="#404040 [2429]" stroked="f">
                <v:textbox style="mso-fit-shape-to-text:t">
                  <w:txbxContent>
                    <w:p w:rsidR="0055429C" w:rsidRPr="00F52CE0" w:rsidRDefault="00564178" w:rsidP="0055429C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>evtAjh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6F87" w:rsidRPr="00F52CE0" w:rsidRDefault="00327F52" w:rsidP="00327F52">
      <w:pPr>
        <w:pStyle w:val="Titre2"/>
        <w:rPr>
          <w:color w:val="E7E6E6" w:themeColor="background2"/>
          <w:u w:val="none"/>
        </w:rPr>
      </w:pPr>
      <w:r w:rsidRPr="00F52CE0">
        <w:rPr>
          <w:color w:val="E7E6E6" w:themeColor="background2"/>
        </w:rPr>
        <w:t>Entrée/Sortie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Pr="00F52CE0">
        <w:rPr>
          <w:noProof/>
          <w:color w:val="E7E6E6" w:themeColor="background2"/>
          <w:u w:val="none"/>
        </w:rPr>
        <w:t xml:space="preserve"> </w:t>
      </w:r>
    </w:p>
    <w:p w:rsidR="0055429C" w:rsidRPr="00F52CE0" w:rsidRDefault="0055429C" w:rsidP="00564178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mc:AlternateContent>
          <mc:Choice Requires="wps">
            <w:drawing>
              <wp:inline distT="0" distB="0" distL="0" distR="0" wp14:anchorId="2A90FF41" wp14:editId="179D22B4">
                <wp:extent cx="6576060" cy="990000"/>
                <wp:effectExtent l="0" t="0" r="0" b="1905"/>
                <wp:docPr id="1" name="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99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9C" w:rsidRPr="00564178" w:rsidRDefault="00564178" w:rsidP="0055429C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r w:rsidRPr="00564178">
                              <w:rPr>
                                <w:color w:val="E7E6E6" w:themeColor="background2"/>
                              </w:rPr>
                              <w:t>numP</w:t>
                            </w:r>
                          </w:p>
                          <w:p w:rsidR="00564178" w:rsidRPr="00564178" w:rsidRDefault="00564178" w:rsidP="00564178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r w:rsidRPr="00564178">
                              <w:rPr>
                                <w:color w:val="E7E6E6" w:themeColor="background2"/>
                              </w:rPr>
                              <w:t>nomEvt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90FF41" id="ES" o:spid="_x0000_s1029" type="#_x0000_t202" style="width:517.8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" fillcolor="#404040 [2429]" stroked="f">
                <v:textbox style="mso-fit-shape-to-text:t">
                  <w:txbxContent>
                    <w:p w:rsidR="0055429C" w:rsidRPr="00564178" w:rsidRDefault="00564178" w:rsidP="0055429C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r w:rsidRPr="00564178">
                        <w:rPr>
                          <w:color w:val="E7E6E6" w:themeColor="background2"/>
                        </w:rPr>
                        <w:t>numP</w:t>
                      </w:r>
                    </w:p>
                    <w:p w:rsidR="00564178" w:rsidRPr="00564178" w:rsidRDefault="00564178" w:rsidP="00564178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r w:rsidRPr="00564178">
                        <w:rPr>
                          <w:color w:val="E7E6E6" w:themeColor="background2"/>
                        </w:rPr>
                        <w:t>nomEvt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74F8" w:rsidRPr="00F52CE0" w:rsidRDefault="00F274F8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br w:type="page"/>
      </w:r>
    </w:p>
    <w:p w:rsidR="0055429C" w:rsidRPr="00D36DDB" w:rsidRDefault="0055429C" w:rsidP="00D36DDB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lastRenderedPageBreak/>
        <w:t>Algorithme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55429C" w:rsidRPr="00F52CE0" w:rsidRDefault="0055429C" w:rsidP="0055429C">
      <w:pPr>
        <w:pStyle w:val="Titre2"/>
        <w:rPr>
          <w:color w:val="E7E6E6" w:themeColor="background2"/>
        </w:rPr>
      </w:pPr>
      <w:r w:rsidRPr="00F52CE0">
        <w:rPr>
          <w:color w:val="E7E6E6" w:themeColor="background2"/>
        </w:rPr>
        <w:t>Diagramme d’activité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55429C" w:rsidRPr="00F52CE0" w:rsidRDefault="00F274F8" w:rsidP="00D36DDB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w:drawing>
          <wp:inline distT="0" distB="0" distL="0" distR="0">
            <wp:extent cx="4591050" cy="3705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dure_nomProced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29C" w:rsidRPr="00F52CE0" w:rsidSect="0055429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spresso Dolce">
    <w:altName w:val="Calibri"/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7311"/>
    <w:multiLevelType w:val="hybridMultilevel"/>
    <w:tmpl w:val="4576343A"/>
    <w:lvl w:ilvl="0" w:tplc="7F8A38A2">
      <w:start w:val="1"/>
      <w:numFmt w:val="bullet"/>
      <w:pStyle w:val="Titre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5C0"/>
    <w:multiLevelType w:val="hybridMultilevel"/>
    <w:tmpl w:val="0D9C8EAC"/>
    <w:lvl w:ilvl="0" w:tplc="C7324AA6">
      <w:start w:val="1"/>
      <w:numFmt w:val="bullet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6391D"/>
    <w:multiLevelType w:val="hybridMultilevel"/>
    <w:tmpl w:val="E34438B0"/>
    <w:lvl w:ilvl="0" w:tplc="E92A9C54">
      <w:start w:val="1"/>
      <w:numFmt w:val="bullet"/>
      <w:pStyle w:val="Titre2"/>
      <w:lvlText w:val=""/>
      <w:lvlJc w:val="left"/>
      <w:pPr>
        <w:ind w:left="71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738D4"/>
    <w:multiLevelType w:val="hybridMultilevel"/>
    <w:tmpl w:val="B8704504"/>
    <w:lvl w:ilvl="0" w:tplc="8E086826">
      <w:start w:val="1"/>
      <w:numFmt w:val="bullet"/>
      <w:pStyle w:val="Titre1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61"/>
    <w:rsid w:val="00095D20"/>
    <w:rsid w:val="0021640E"/>
    <w:rsid w:val="00327F52"/>
    <w:rsid w:val="00451961"/>
    <w:rsid w:val="00476B78"/>
    <w:rsid w:val="00514F0E"/>
    <w:rsid w:val="0055429C"/>
    <w:rsid w:val="00564178"/>
    <w:rsid w:val="00781ED2"/>
    <w:rsid w:val="008B7BB6"/>
    <w:rsid w:val="0097358A"/>
    <w:rsid w:val="00A72614"/>
    <w:rsid w:val="00B36F87"/>
    <w:rsid w:val="00C868A4"/>
    <w:rsid w:val="00C96B93"/>
    <w:rsid w:val="00D36DDB"/>
    <w:rsid w:val="00F23D9D"/>
    <w:rsid w:val="00F274F8"/>
    <w:rsid w:val="00F52CE0"/>
    <w:rsid w:val="00F6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74E8"/>
  <w15:chartTrackingRefBased/>
  <w15:docId w15:val="{A1274B49-725F-4992-A8EE-713AE21A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F87"/>
    <w:rPr>
      <w:rFonts w:ascii="Espresso Dolce" w:hAnsi="Espresso Dolce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5429C"/>
    <w:pPr>
      <w:keepNext/>
      <w:keepLines/>
      <w:numPr>
        <w:numId w:val="2"/>
      </w:numPr>
      <w:spacing w:before="360"/>
      <w:ind w:left="357" w:hanging="357"/>
      <w:outlineLvl w:val="0"/>
    </w:pPr>
    <w:rPr>
      <w:rFonts w:eastAsiaTheme="majorEastAsia" w:cstheme="majorBidi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29C"/>
    <w:pPr>
      <w:keepNext/>
      <w:keepLines/>
      <w:numPr>
        <w:numId w:val="3"/>
      </w:numPr>
      <w:spacing w:before="240"/>
      <w:ind w:left="714" w:hanging="357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429C"/>
    <w:pPr>
      <w:keepNext/>
      <w:keepLines/>
      <w:numPr>
        <w:numId w:val="4"/>
      </w:numPr>
      <w:spacing w:before="40"/>
      <w:outlineLvl w:val="2"/>
    </w:pPr>
    <w:rPr>
      <w:rFonts w:eastAsiaTheme="majorEastAsia" w:cstheme="majorBidi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29C"/>
    <w:rPr>
      <w:rFonts w:ascii="Espresso Dolce" w:eastAsiaTheme="majorEastAsia" w:hAnsi="Espresso Dolce" w:cstheme="majorBidi"/>
      <w:sz w:val="40"/>
      <w:szCs w:val="32"/>
      <w:u w:val="single"/>
    </w:rPr>
  </w:style>
  <w:style w:type="paragraph" w:customStyle="1" w:styleId="nom">
    <w:name w:val="nom"/>
    <w:basedOn w:val="Normal"/>
    <w:link w:val="nomCar"/>
    <w:qFormat/>
    <w:rsid w:val="00B36F87"/>
    <w:pPr>
      <w:ind w:left="0" w:firstLine="0"/>
    </w:pPr>
    <w:rPr>
      <w:b/>
      <w:color w:val="FF0000"/>
      <w:sz w:val="4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5429C"/>
    <w:rPr>
      <w:rFonts w:ascii="Espresso Dolce" w:eastAsiaTheme="majorEastAsia" w:hAnsi="Espresso Dolce" w:cstheme="majorBidi"/>
      <w:sz w:val="32"/>
      <w:szCs w:val="26"/>
      <w:u w:val="single"/>
    </w:rPr>
  </w:style>
  <w:style w:type="character" w:customStyle="1" w:styleId="nomCar">
    <w:name w:val="nom Car"/>
    <w:basedOn w:val="Policepardfaut"/>
    <w:link w:val="nom"/>
    <w:rsid w:val="00B36F87"/>
    <w:rPr>
      <w:rFonts w:ascii="Espresso Dolce" w:hAnsi="Espresso Dolce"/>
      <w:b/>
      <w:color w:val="FF0000"/>
      <w:sz w:val="4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5429C"/>
    <w:rPr>
      <w:rFonts w:ascii="Espresso Dolce" w:eastAsiaTheme="majorEastAsia" w:hAnsi="Espresso Dolce" w:cstheme="majorBidi"/>
      <w:sz w:val="28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74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eadLocks21\owncloud\universite\M1102\fichiersType\procedu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procedure.dotx</Template>
  <TotalTime>35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Procédure : /</vt:lpstr>
      <vt:lpstr>Rôle : </vt:lpstr>
      <vt:lpstr>/ </vt:lpstr>
      <vt:lpstr>Glossaire :</vt:lpstr>
      <vt:lpstr>    Entrée : </vt:lpstr>
      <vt:lpstr>    Entrée/Sortie : </vt:lpstr>
      <vt:lpstr/>
      <vt:lpstr>Algorithme :</vt:lpstr>
      <vt:lpstr>    Jeux d’essais : /</vt:lpstr>
      <vt:lpstr>    Principe : </vt:lpstr>
      <vt:lpstr>    Diagramme d’activité :</vt:lpstr>
      <vt:lpstr>    Validation sur jeux d’essais : /</vt:lpstr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deadLocks21</dc:creator>
  <cp:keywords/>
  <dc:description/>
  <cp:lastModifiedBy>Timothé HOFMANN</cp:lastModifiedBy>
  <cp:revision>2</cp:revision>
  <dcterms:created xsi:type="dcterms:W3CDTF">2019-11-15T16:27:00Z</dcterms:created>
  <dcterms:modified xsi:type="dcterms:W3CDTF">2019-11-15T17:02:00Z</dcterms:modified>
</cp:coreProperties>
</file>