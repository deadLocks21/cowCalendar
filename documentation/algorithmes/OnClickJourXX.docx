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5593A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Procédure</w:t>
      </w:r>
      <w:r w:rsidR="00B36F87" w:rsidRPr="00F52CE0">
        <w:rPr>
          <w:color w:val="E7E6E6" w:themeColor="background2"/>
        </w:rPr>
        <w:t> 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  <w:r w:rsidR="0097358A"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9C2F03F" wp14:editId="46879F5E">
                <wp:extent cx="5242560" cy="396240"/>
                <wp:effectExtent l="0" t="0" r="0" b="3810"/>
                <wp:docPr id="217" name="n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8A" w:rsidRPr="0097358A" w:rsidRDefault="002F2B2A" w:rsidP="0097358A">
                            <w:pPr>
                              <w:pStyle w:val="nom"/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t>OnClickJourXX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C2F03F" id="_x0000_t202" coordsize="21600,21600" o:spt="202" path="m,l,21600r21600,l21600,xe">
                <v:stroke joinstyle="miter"/>
                <v:path gradientshapeok="t" o:connecttype="rect"/>
              </v:shapetype>
              <v:shape id="nom" o:spid="_x0000_s1026" type="#_x0000_t202" style="width:412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" fillcolor="#404040 [2429]" stroked="f">
                <v:textbox>
                  <w:txbxContent>
                    <w:p w:rsidR="0097358A" w:rsidRPr="0097358A" w:rsidRDefault="002F2B2A" w:rsidP="0097358A">
                      <w:pPr>
                        <w:pStyle w:val="nom"/>
                        <w:rPr>
                          <w:b w:val="0"/>
                        </w:rPr>
                      </w:pPr>
                      <w:proofErr w:type="spellStart"/>
                      <w:r>
                        <w:t>OnClickJourXX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429C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Rôle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327F52" w:rsidRPr="00F52CE0">
        <w:rPr>
          <w:color w:val="E7E6E6" w:themeColor="background2"/>
          <w:u w:val="none"/>
        </w:rPr>
        <w:t xml:space="preserve"> </w:t>
      </w:r>
    </w:p>
    <w:p w:rsidR="00B36F87" w:rsidRPr="00F52CE0" w:rsidRDefault="00327F52" w:rsidP="0055429C">
      <w:pPr>
        <w:pStyle w:val="Titre1"/>
        <w:numPr>
          <w:ilvl w:val="0"/>
          <w:numId w:val="0"/>
        </w:numPr>
        <w:spacing w:before="120"/>
        <w:ind w:left="357"/>
        <w:rPr>
          <w:color w:val="E7E6E6" w:themeColor="background2"/>
        </w:rPr>
      </w:pPr>
      <w:r w:rsidRPr="00F52CE0">
        <w:rPr>
          <w:noProof/>
          <w:color w:val="E7E6E6" w:themeColor="background2"/>
          <w:u w:val="none"/>
        </w:rPr>
        <w:t xml:space="preserve"> </w:t>
      </w:r>
      <w:r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767B475" wp14:editId="6082E24A">
                <wp:extent cx="6294120" cy="777600"/>
                <wp:effectExtent l="0" t="0" r="0" b="2540"/>
                <wp:docPr id="3" name="ro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77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52" w:rsidRPr="00F52CE0" w:rsidRDefault="002F2B2A" w:rsidP="00327F52">
                            <w:pPr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Lorsque l’utilisateur clique sur un jour alors il affiche ce jour comme sélectionné et alors il peut vérifier les évènements qui se rapportent à ce jour.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7B475" id="role" o:spid="_x0000_s1027" type="#_x0000_t202" style="width:495.6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" fillcolor="#404040 [2429]" stroked="f">
                <v:textbox style="mso-fit-shape-to-text:t">
                  <w:txbxContent>
                    <w:p w:rsidR="00327F52" w:rsidRPr="00F52CE0" w:rsidRDefault="002F2B2A" w:rsidP="00327F52">
                      <w:pPr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Lorsque l’utilisateur clique sur un jour alors il affiche ce jour comme sélectionné et alors il peut vérifier les évènements qui se rapportent à ce jour.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Glossaire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B36F87" w:rsidRPr="00F52CE0" w:rsidRDefault="00327F52" w:rsidP="00327F52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Entrée/Sortie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A90FF41" wp14:editId="179D22B4">
                <wp:extent cx="6576060" cy="990000"/>
                <wp:effectExtent l="0" t="0" r="0" b="1905"/>
                <wp:docPr id="1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2F2B2A" w:rsidRDefault="002F2B2A" w:rsidP="002F2B2A">
                            <w:pPr>
                              <w:pStyle w:val="Titre3"/>
                              <w:numPr>
                                <w:ilvl w:val="0"/>
                                <w:numId w:val="5"/>
                              </w:numPr>
                              <w:rPr>
                                <w:color w:val="E7E6E6" w:themeColor="background2"/>
                              </w:rPr>
                            </w:pPr>
                            <w:r w:rsidRPr="002F2B2A">
                              <w:rPr>
                                <w:color w:val="E7E6E6" w:themeColor="background2"/>
                              </w:rPr>
                              <w:t>dateChaleur</w:t>
                            </w:r>
                          </w:p>
                          <w:p w:rsidR="002F2B2A" w:rsidRPr="002F2B2A" w:rsidRDefault="002F2B2A" w:rsidP="002F2B2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E7E6E6" w:themeColor="background2"/>
                              </w:rPr>
                            </w:pPr>
                            <w:r w:rsidRPr="002F2B2A">
                              <w:rPr>
                                <w:color w:val="E7E6E6" w:themeColor="background2"/>
                              </w:rPr>
                              <w:t>cases</w:t>
                            </w:r>
                          </w:p>
                          <w:p w:rsidR="002F2B2A" w:rsidRPr="002F2B2A" w:rsidRDefault="002F2B2A" w:rsidP="002F2B2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E7E6E6" w:themeColor="background2"/>
                              </w:rPr>
                            </w:pPr>
                            <w:r w:rsidRPr="002F2B2A">
                              <w:rPr>
                                <w:color w:val="E7E6E6" w:themeColor="background2"/>
                              </w:rPr>
                              <w:t>numPage</w:t>
                            </w:r>
                          </w:p>
                          <w:p w:rsidR="002F2B2A" w:rsidRPr="002F2B2A" w:rsidRDefault="002F2B2A" w:rsidP="002F2B2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E7E6E6" w:themeColor="background2"/>
                              </w:rPr>
                            </w:pPr>
                            <w:r w:rsidRPr="002F2B2A">
                              <w:rPr>
                                <w:color w:val="E7E6E6" w:themeColor="background2"/>
                              </w:rPr>
                              <w:t>nomEvt</w:t>
                            </w:r>
                          </w:p>
                          <w:p w:rsidR="002F2B2A" w:rsidRPr="002F2B2A" w:rsidRDefault="002F2B2A" w:rsidP="002F2B2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E7E6E6" w:themeColor="background2"/>
                              </w:rPr>
                            </w:pPr>
                            <w:r w:rsidRPr="002F2B2A">
                              <w:rPr>
                                <w:color w:val="E7E6E6" w:themeColor="background2"/>
                              </w:rPr>
                              <w:t>evtAjh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0FF41" id="ES" o:spid="_x0000_s1028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" fillcolor="#404040 [2429]" stroked="f">
                <v:textbox style="mso-fit-shape-to-text:t">
                  <w:txbxContent>
                    <w:p w:rsidR="0055429C" w:rsidRPr="002F2B2A" w:rsidRDefault="002F2B2A" w:rsidP="002F2B2A">
                      <w:pPr>
                        <w:pStyle w:val="Titre3"/>
                        <w:numPr>
                          <w:ilvl w:val="0"/>
                          <w:numId w:val="5"/>
                        </w:numPr>
                        <w:rPr>
                          <w:color w:val="E7E6E6" w:themeColor="background2"/>
                        </w:rPr>
                      </w:pPr>
                      <w:r w:rsidRPr="002F2B2A">
                        <w:rPr>
                          <w:color w:val="E7E6E6" w:themeColor="background2"/>
                        </w:rPr>
                        <w:t>dateChaleur</w:t>
                      </w:r>
                    </w:p>
                    <w:p w:rsidR="002F2B2A" w:rsidRPr="002F2B2A" w:rsidRDefault="002F2B2A" w:rsidP="002F2B2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E7E6E6" w:themeColor="background2"/>
                        </w:rPr>
                      </w:pPr>
                      <w:r w:rsidRPr="002F2B2A">
                        <w:rPr>
                          <w:color w:val="E7E6E6" w:themeColor="background2"/>
                        </w:rPr>
                        <w:t>cases</w:t>
                      </w:r>
                    </w:p>
                    <w:p w:rsidR="002F2B2A" w:rsidRPr="002F2B2A" w:rsidRDefault="002F2B2A" w:rsidP="002F2B2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E7E6E6" w:themeColor="background2"/>
                        </w:rPr>
                      </w:pPr>
                      <w:r w:rsidRPr="002F2B2A">
                        <w:rPr>
                          <w:color w:val="E7E6E6" w:themeColor="background2"/>
                        </w:rPr>
                        <w:t>numPage</w:t>
                      </w:r>
                    </w:p>
                    <w:p w:rsidR="002F2B2A" w:rsidRPr="002F2B2A" w:rsidRDefault="002F2B2A" w:rsidP="002F2B2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E7E6E6" w:themeColor="background2"/>
                        </w:rPr>
                      </w:pPr>
                      <w:r w:rsidRPr="002F2B2A">
                        <w:rPr>
                          <w:color w:val="E7E6E6" w:themeColor="background2"/>
                        </w:rPr>
                        <w:t>nomEvt</w:t>
                      </w:r>
                    </w:p>
                    <w:p w:rsidR="002F2B2A" w:rsidRPr="002F2B2A" w:rsidRDefault="002F2B2A" w:rsidP="002F2B2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E7E6E6" w:themeColor="background2"/>
                        </w:rPr>
                      </w:pPr>
                      <w:r w:rsidRPr="002F2B2A">
                        <w:rPr>
                          <w:color w:val="E7E6E6" w:themeColor="background2"/>
                        </w:rPr>
                        <w:t>evtAjh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4F8" w:rsidRPr="00F52CE0" w:rsidRDefault="00F274F8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br w:type="page"/>
      </w:r>
    </w:p>
    <w:p w:rsidR="0055429C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lastRenderedPageBreak/>
        <w:t>Algorithme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Diagramme d’activité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F274F8" w:rsidP="002F2B2A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w:drawing>
          <wp:inline distT="0" distB="0" distL="0" distR="0">
            <wp:extent cx="3812011" cy="4562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_nom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011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29C" w:rsidRPr="00F52CE0" w:rsidSect="005542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presso Dolce">
    <w:altName w:val="Calibri"/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11"/>
    <w:multiLevelType w:val="hybridMultilevel"/>
    <w:tmpl w:val="4A2E5A28"/>
    <w:lvl w:ilvl="0" w:tplc="7F8A38A2">
      <w:start w:val="1"/>
      <w:numFmt w:val="bullet"/>
      <w:pStyle w:val="Titre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5C0"/>
    <w:multiLevelType w:val="hybridMultilevel"/>
    <w:tmpl w:val="0D9C8EA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C7872"/>
    <w:multiLevelType w:val="hybridMultilevel"/>
    <w:tmpl w:val="035C6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391D"/>
    <w:multiLevelType w:val="hybridMultilevel"/>
    <w:tmpl w:val="E34438B0"/>
    <w:lvl w:ilvl="0" w:tplc="E92A9C54">
      <w:start w:val="1"/>
      <w:numFmt w:val="bullet"/>
      <w:pStyle w:val="Titre2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738D4"/>
    <w:multiLevelType w:val="hybridMultilevel"/>
    <w:tmpl w:val="B8704504"/>
    <w:lvl w:ilvl="0" w:tplc="8E086826">
      <w:start w:val="1"/>
      <w:numFmt w:val="bullet"/>
      <w:pStyle w:val="Titre1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C3"/>
    <w:rsid w:val="00095D20"/>
    <w:rsid w:val="001637C3"/>
    <w:rsid w:val="0021640E"/>
    <w:rsid w:val="002F2B2A"/>
    <w:rsid w:val="00327F52"/>
    <w:rsid w:val="00476B78"/>
    <w:rsid w:val="00514F0E"/>
    <w:rsid w:val="0055429C"/>
    <w:rsid w:val="00781ED2"/>
    <w:rsid w:val="008B7BB6"/>
    <w:rsid w:val="0097358A"/>
    <w:rsid w:val="00A72614"/>
    <w:rsid w:val="00B36F87"/>
    <w:rsid w:val="00C868A4"/>
    <w:rsid w:val="00C96B93"/>
    <w:rsid w:val="00F23D9D"/>
    <w:rsid w:val="00F274F8"/>
    <w:rsid w:val="00F52CE0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E769"/>
  <w15:chartTrackingRefBased/>
  <w15:docId w15:val="{03C91DEE-962B-4387-978D-721D204F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F87"/>
    <w:rPr>
      <w:rFonts w:ascii="Espresso Dolce" w:hAnsi="Espresso Dol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5429C"/>
    <w:pPr>
      <w:keepNext/>
      <w:keepLines/>
      <w:numPr>
        <w:numId w:val="2"/>
      </w:numPr>
      <w:spacing w:before="360"/>
      <w:ind w:left="357" w:hanging="357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29C"/>
    <w:pPr>
      <w:keepNext/>
      <w:keepLines/>
      <w:numPr>
        <w:numId w:val="3"/>
      </w:numPr>
      <w:spacing w:before="240"/>
      <w:ind w:left="714" w:hanging="357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C"/>
    <w:pPr>
      <w:keepNext/>
      <w:keepLines/>
      <w:numPr>
        <w:numId w:val="4"/>
      </w:numPr>
      <w:spacing w:before="40"/>
      <w:ind w:left="357" w:hanging="357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29C"/>
    <w:rPr>
      <w:rFonts w:ascii="Espresso Dolce" w:eastAsiaTheme="majorEastAsia" w:hAnsi="Espresso Dolce" w:cstheme="majorBidi"/>
      <w:sz w:val="40"/>
      <w:szCs w:val="32"/>
      <w:u w:val="single"/>
    </w:rPr>
  </w:style>
  <w:style w:type="paragraph" w:customStyle="1" w:styleId="nom">
    <w:name w:val="nom"/>
    <w:basedOn w:val="Normal"/>
    <w:link w:val="nomCar"/>
    <w:qFormat/>
    <w:rsid w:val="00B36F87"/>
    <w:pPr>
      <w:ind w:left="0" w:firstLine="0"/>
    </w:pPr>
    <w:rPr>
      <w:b/>
      <w:color w:val="FF0000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429C"/>
    <w:rPr>
      <w:rFonts w:ascii="Espresso Dolce" w:eastAsiaTheme="majorEastAsia" w:hAnsi="Espresso Dolce" w:cstheme="majorBidi"/>
      <w:sz w:val="32"/>
      <w:szCs w:val="26"/>
      <w:u w:val="single"/>
    </w:rPr>
  </w:style>
  <w:style w:type="character" w:customStyle="1" w:styleId="nomCar">
    <w:name w:val="nom Car"/>
    <w:basedOn w:val="Policepardfaut"/>
    <w:link w:val="nom"/>
    <w:rsid w:val="00B36F87"/>
    <w:rPr>
      <w:rFonts w:ascii="Espresso Dolce" w:hAnsi="Espresso Dolce"/>
      <w:b/>
      <w:color w:val="FF0000"/>
      <w:sz w:val="4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429C"/>
    <w:rPr>
      <w:rFonts w:ascii="Espresso Dolce" w:eastAsiaTheme="majorEastAsia" w:hAnsi="Espresso Dolce" w:cstheme="majorBidi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4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4F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F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eadLocks21\owncloud\universite\M1102\fichiersType\procedu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procedure.dotx</Template>
  <TotalTime>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Procédure : /</vt:lpstr>
      <vt:lpstr>Rôle : </vt:lpstr>
      <vt:lpstr>/ </vt:lpstr>
      <vt:lpstr>Glossaire :</vt:lpstr>
      <vt:lpstr>    Entrée : </vt:lpstr>
      <vt:lpstr>    Entrée/Sortie : </vt:lpstr>
      <vt:lpstr>    Variables et constantes :</vt:lpstr>
      <vt:lpstr/>
      <vt:lpstr>Algorithme :</vt:lpstr>
      <vt:lpstr>    Jeux d’essais : /</vt:lpstr>
      <vt:lpstr>    Principe : </vt:lpstr>
      <vt:lpstr>    Diagramme d’activité :</vt:lpstr>
      <vt:lpstr>    Validation sur jeux d’essais : /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deadLocks21</dc:creator>
  <cp:keywords/>
  <dc:description/>
  <cp:lastModifiedBy>Timothé HOFMANN</cp:lastModifiedBy>
  <cp:revision>2</cp:revision>
  <dcterms:created xsi:type="dcterms:W3CDTF">2019-11-14T21:12:00Z</dcterms:created>
  <dcterms:modified xsi:type="dcterms:W3CDTF">2019-11-14T21:17:00Z</dcterms:modified>
</cp:coreProperties>
</file>