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:rsidR="0045593A" w:rsidRPr="00F52CE0" w:rsidRDefault="0055429C" w:rsidP="0055429C">
      <w:pPr>
        <w:pStyle w:val="Titre1"/>
        <w:numPr>
          <w:ilvl w:val="0"/>
          <w:numId w:val="1"/>
        </w:numPr>
        <w:ind w:left="357" w:hanging="357"/>
        <w:rPr>
          <w:color w:val="E7E6E6" w:themeColor="background2"/>
        </w:rPr>
      </w:pPr>
      <w:r w:rsidRPr="00F52CE0">
        <w:rPr>
          <w:color w:val="E7E6E6" w:themeColor="background2"/>
        </w:rPr>
        <w:t>Procédure</w:t>
      </w:r>
      <w:r w:rsidR="00B36F87" w:rsidRPr="00F52CE0">
        <w:rPr>
          <w:color w:val="E7E6E6" w:themeColor="background2"/>
        </w:rPr>
        <w:t> :</w:t>
      </w:r>
      <w:r w:rsidR="0097358A" w:rsidRPr="00F52CE0">
        <w:rPr>
          <w:noProof/>
          <w:color w:val="E7E6E6" w:themeColor="background2"/>
          <w:u w:val="none"/>
        </w:rPr>
        <w:t xml:space="preserve"> </w:t>
      </w:r>
      <w:r w:rsidR="0097358A" w:rsidRPr="00F52CE0">
        <w:rPr>
          <w:noProof/>
          <w:color w:val="E7E6E6" w:themeColor="background2"/>
          <w:u w:val="none"/>
        </w:rPr>
        <mc:AlternateContent>
          <mc:Choice Requires="wps">
            <w:drawing>
              <wp:inline distT="0" distB="0" distL="0" distR="0" wp14:anchorId="79C2F03F" wp14:editId="46879F5E">
                <wp:extent cx="5242560" cy="396240"/>
                <wp:effectExtent l="0" t="0" r="0" b="3810"/>
                <wp:docPr id="217" name="n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396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58A" w:rsidRPr="0097358A" w:rsidRDefault="00564178" w:rsidP="0097358A">
                            <w:pPr>
                              <w:pStyle w:val="nom"/>
                              <w:rPr>
                                <w:b w:val="0"/>
                              </w:rPr>
                            </w:pPr>
                            <w:proofErr w:type="spellStart"/>
                            <w:r>
                              <w:t>OnClickEvtA</w:t>
                            </w:r>
                            <w:r w:rsidR="00320949">
                              <w:t>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C2F03F" id="_x0000_t202" coordsize="21600,21600" o:spt="202" path="m,l,21600r21600,l21600,xe">
                <v:stroke joinstyle="miter"/>
                <v:path gradientshapeok="t" o:connecttype="rect"/>
              </v:shapetype>
              <v:shape id="nom" o:spid="_x0000_s1026" type="#_x0000_t202" style="width:412.8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" fillcolor="#404040 [2429]" stroked="f">
                <v:textbox>
                  <w:txbxContent>
                    <w:p w:rsidR="0097358A" w:rsidRPr="0097358A" w:rsidRDefault="00564178" w:rsidP="0097358A">
                      <w:pPr>
                        <w:pStyle w:val="nom"/>
                        <w:rPr>
                          <w:b w:val="0"/>
                        </w:rPr>
                      </w:pPr>
                      <w:proofErr w:type="spellStart"/>
                      <w:r>
                        <w:t>OnClickEvtA</w:t>
                      </w:r>
                      <w:r w:rsidR="00320949">
                        <w:t>p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5429C" w:rsidRPr="00F52CE0" w:rsidRDefault="00B36F87" w:rsidP="0055429C">
      <w:pPr>
        <w:pStyle w:val="Titre1"/>
        <w:numPr>
          <w:ilvl w:val="0"/>
          <w:numId w:val="1"/>
        </w:numPr>
        <w:ind w:left="357" w:hanging="357"/>
        <w:rPr>
          <w:color w:val="E7E6E6" w:themeColor="background2"/>
        </w:rPr>
      </w:pPr>
      <w:r w:rsidRPr="00F52CE0">
        <w:rPr>
          <w:color w:val="E7E6E6" w:themeColor="background2"/>
        </w:rPr>
        <w:t>Rôle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  <w:r w:rsidR="00327F52" w:rsidRPr="00F52CE0">
        <w:rPr>
          <w:color w:val="E7E6E6" w:themeColor="background2"/>
          <w:u w:val="none"/>
        </w:rPr>
        <w:t xml:space="preserve"> </w:t>
      </w:r>
    </w:p>
    <w:p w:rsidR="00B36F87" w:rsidRPr="00F52CE0" w:rsidRDefault="00327F52" w:rsidP="0055429C">
      <w:pPr>
        <w:pStyle w:val="Titre1"/>
        <w:numPr>
          <w:ilvl w:val="0"/>
          <w:numId w:val="0"/>
        </w:numPr>
        <w:spacing w:before="120"/>
        <w:ind w:left="357"/>
        <w:rPr>
          <w:color w:val="E7E6E6" w:themeColor="background2"/>
        </w:rPr>
      </w:pPr>
      <w:r w:rsidRPr="00F52CE0">
        <w:rPr>
          <w:noProof/>
          <w:color w:val="E7E6E6" w:themeColor="background2"/>
          <w:u w:val="none"/>
        </w:rPr>
        <w:t xml:space="preserve"> </w:t>
      </w:r>
      <w:r w:rsidRPr="00F52CE0">
        <w:rPr>
          <w:noProof/>
          <w:color w:val="E7E6E6" w:themeColor="background2"/>
          <w:u w:val="none"/>
        </w:rPr>
        <mc:AlternateContent>
          <mc:Choice Requires="wps">
            <w:drawing>
              <wp:inline distT="0" distB="0" distL="0" distR="0" wp14:anchorId="7767B475" wp14:editId="6082E24A">
                <wp:extent cx="6294120" cy="777600"/>
                <wp:effectExtent l="0" t="0" r="0" b="2540"/>
                <wp:docPr id="3" name="ro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4120" cy="777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F52" w:rsidRPr="00F52CE0" w:rsidRDefault="00564178" w:rsidP="00564178">
                            <w:pPr>
                              <w:ind w:left="0" w:firstLine="0"/>
                              <w:rPr>
                                <w:color w:val="E7E6E6" w:themeColor="background2"/>
                              </w:rPr>
                            </w:pPr>
                            <w:r>
                              <w:rPr>
                                <w:color w:val="E7E6E6" w:themeColor="background2"/>
                              </w:rPr>
                              <w:t>Fait en sorte de changer le numéro et le nom de l’évènement en bas.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67B475" id="role" o:spid="_x0000_s1027" type="#_x0000_t202" style="width:495.6pt;height: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" fillcolor="#404040 [2429]" stroked="f">
                <v:textbox style="mso-fit-shape-to-text:t">
                  <w:txbxContent>
                    <w:p w:rsidR="00327F52" w:rsidRPr="00F52CE0" w:rsidRDefault="00564178" w:rsidP="00564178">
                      <w:pPr>
                        <w:ind w:left="0" w:firstLine="0"/>
                        <w:rPr>
                          <w:color w:val="E7E6E6" w:themeColor="background2"/>
                        </w:rPr>
                      </w:pPr>
                      <w:r>
                        <w:rPr>
                          <w:color w:val="E7E6E6" w:themeColor="background2"/>
                        </w:rPr>
                        <w:t>Fait en sorte de changer le numéro et le nom de l’évènement en bas.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52CE0">
        <w:rPr>
          <w:noProof/>
          <w:color w:val="E7E6E6" w:themeColor="background2"/>
          <w:u w:val="none"/>
        </w:rPr>
        <w:t xml:space="preserve"> </w:t>
      </w:r>
    </w:p>
    <w:p w:rsidR="00B36F87" w:rsidRPr="00F52CE0" w:rsidRDefault="00B36F87" w:rsidP="0055429C">
      <w:pPr>
        <w:pStyle w:val="Titre1"/>
        <w:numPr>
          <w:ilvl w:val="0"/>
          <w:numId w:val="1"/>
        </w:numPr>
        <w:ind w:left="357" w:hanging="357"/>
        <w:rPr>
          <w:color w:val="E7E6E6" w:themeColor="background2"/>
        </w:rPr>
      </w:pPr>
      <w:r w:rsidRPr="00F52CE0">
        <w:rPr>
          <w:color w:val="E7E6E6" w:themeColor="background2"/>
        </w:rPr>
        <w:t>Glossaire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</w:p>
    <w:p w:rsidR="00B36F87" w:rsidRPr="00F52CE0" w:rsidRDefault="00B36F87" w:rsidP="00B36F87">
      <w:pPr>
        <w:pStyle w:val="Titre2"/>
        <w:rPr>
          <w:color w:val="E7E6E6" w:themeColor="background2"/>
          <w:u w:val="none"/>
        </w:rPr>
      </w:pPr>
      <w:r w:rsidRPr="00F52CE0">
        <w:rPr>
          <w:color w:val="E7E6E6" w:themeColor="background2"/>
        </w:rPr>
        <w:t>Entrée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  <w:r w:rsidR="0097358A" w:rsidRPr="00F52CE0">
        <w:rPr>
          <w:noProof/>
          <w:color w:val="E7E6E6" w:themeColor="background2"/>
          <w:u w:val="none"/>
        </w:rPr>
        <w:t xml:space="preserve"> </w:t>
      </w:r>
    </w:p>
    <w:p w:rsidR="00B36F87" w:rsidRPr="00F52CE0" w:rsidRDefault="0055429C" w:rsidP="00B36F87">
      <w:pPr>
        <w:rPr>
          <w:color w:val="E7E6E6" w:themeColor="background2"/>
        </w:rPr>
      </w:pPr>
      <w:r w:rsidRPr="00F52CE0">
        <w:rPr>
          <w:noProof/>
          <w:color w:val="E7E6E6" w:themeColor="background2"/>
        </w:rPr>
        <mc:AlternateContent>
          <mc:Choice Requires="wps">
            <w:drawing>
              <wp:inline distT="0" distB="0" distL="0" distR="0" wp14:anchorId="2D75E1AF" wp14:editId="1E5FC840">
                <wp:extent cx="6583680" cy="1404620"/>
                <wp:effectExtent l="0" t="0" r="7620" b="1905"/>
                <wp:docPr id="4" name="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29C" w:rsidRPr="00F52CE0" w:rsidRDefault="00564178" w:rsidP="0055429C">
                            <w:pPr>
                              <w:pStyle w:val="Titre3"/>
                              <w:rPr>
                                <w:color w:val="E7E6E6" w:themeColor="background2"/>
                              </w:rPr>
                            </w:pPr>
                            <w:r>
                              <w:rPr>
                                <w:color w:val="E7E6E6" w:themeColor="background2"/>
                              </w:rPr>
                              <w:t>evtAjh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75E1AF" id="E" o:spid="_x0000_s1028" type="#_x0000_t202" style="width:518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" fillcolor="#404040 [2429]" stroked="f">
                <v:textbox style="mso-fit-shape-to-text:t">
                  <w:txbxContent>
                    <w:p w:rsidR="0055429C" w:rsidRPr="00F52CE0" w:rsidRDefault="00564178" w:rsidP="0055429C">
                      <w:pPr>
                        <w:pStyle w:val="Titre3"/>
                        <w:rPr>
                          <w:color w:val="E7E6E6" w:themeColor="background2"/>
                        </w:rPr>
                      </w:pPr>
                      <w:r>
                        <w:rPr>
                          <w:color w:val="E7E6E6" w:themeColor="background2"/>
                        </w:rPr>
                        <w:t>evtAjh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6F87" w:rsidRPr="00F52CE0" w:rsidRDefault="00327F52" w:rsidP="00327F52">
      <w:pPr>
        <w:pStyle w:val="Titre2"/>
        <w:rPr>
          <w:color w:val="E7E6E6" w:themeColor="background2"/>
          <w:u w:val="none"/>
        </w:rPr>
      </w:pPr>
      <w:r w:rsidRPr="00F52CE0">
        <w:rPr>
          <w:color w:val="E7E6E6" w:themeColor="background2"/>
        </w:rPr>
        <w:t>Entrée/Sortie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  <w:r w:rsidRPr="00F52CE0">
        <w:rPr>
          <w:noProof/>
          <w:color w:val="E7E6E6" w:themeColor="background2"/>
          <w:u w:val="none"/>
        </w:rPr>
        <w:t xml:space="preserve"> </w:t>
      </w:r>
    </w:p>
    <w:p w:rsidR="0055429C" w:rsidRPr="00F52CE0" w:rsidRDefault="0055429C" w:rsidP="00564178">
      <w:pPr>
        <w:rPr>
          <w:color w:val="E7E6E6" w:themeColor="background2"/>
        </w:rPr>
      </w:pPr>
      <w:r w:rsidRPr="00F52CE0">
        <w:rPr>
          <w:noProof/>
          <w:color w:val="E7E6E6" w:themeColor="background2"/>
        </w:rPr>
        <mc:AlternateContent>
          <mc:Choice Requires="wps">
            <w:drawing>
              <wp:inline distT="0" distB="0" distL="0" distR="0" wp14:anchorId="2A90FF41" wp14:editId="179D22B4">
                <wp:extent cx="6576060" cy="990000"/>
                <wp:effectExtent l="0" t="0" r="0" b="1905"/>
                <wp:docPr id="1" name="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990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29C" w:rsidRPr="00564178" w:rsidRDefault="00564178" w:rsidP="0055429C">
                            <w:pPr>
                              <w:pStyle w:val="Titre3"/>
                              <w:rPr>
                                <w:color w:val="E7E6E6" w:themeColor="background2"/>
                              </w:rPr>
                            </w:pPr>
                            <w:r w:rsidRPr="00564178">
                              <w:rPr>
                                <w:color w:val="E7E6E6" w:themeColor="background2"/>
                              </w:rPr>
                              <w:t>numP</w:t>
                            </w:r>
                          </w:p>
                          <w:p w:rsidR="00564178" w:rsidRPr="00564178" w:rsidRDefault="00564178" w:rsidP="00564178">
                            <w:pPr>
                              <w:pStyle w:val="Titre3"/>
                              <w:rPr>
                                <w:color w:val="E7E6E6" w:themeColor="background2"/>
                              </w:rPr>
                            </w:pPr>
                            <w:r w:rsidRPr="00564178">
                              <w:rPr>
                                <w:color w:val="E7E6E6" w:themeColor="background2"/>
                              </w:rPr>
                              <w:t>nomEvt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90FF41" id="ES" o:spid="_x0000_s1029" type="#_x0000_t202" style="width:517.8pt;height:7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" fillcolor="#404040 [2429]" stroked="f">
                <v:textbox style="mso-fit-shape-to-text:t">
                  <w:txbxContent>
                    <w:p w:rsidR="0055429C" w:rsidRPr="00564178" w:rsidRDefault="00564178" w:rsidP="0055429C">
                      <w:pPr>
                        <w:pStyle w:val="Titre3"/>
                        <w:rPr>
                          <w:color w:val="E7E6E6" w:themeColor="background2"/>
                        </w:rPr>
                      </w:pPr>
                      <w:r w:rsidRPr="00564178">
                        <w:rPr>
                          <w:color w:val="E7E6E6" w:themeColor="background2"/>
                        </w:rPr>
                        <w:t>numP</w:t>
                      </w:r>
                    </w:p>
                    <w:p w:rsidR="00564178" w:rsidRPr="00564178" w:rsidRDefault="00564178" w:rsidP="00564178">
                      <w:pPr>
                        <w:pStyle w:val="Titre3"/>
                        <w:rPr>
                          <w:color w:val="E7E6E6" w:themeColor="background2"/>
                        </w:rPr>
                      </w:pPr>
                      <w:r w:rsidRPr="00564178">
                        <w:rPr>
                          <w:color w:val="E7E6E6" w:themeColor="background2"/>
                        </w:rPr>
                        <w:t>nomEvt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274F8" w:rsidRPr="00F52CE0" w:rsidRDefault="00F274F8" w:rsidP="0055429C">
      <w:pPr>
        <w:pStyle w:val="Titre1"/>
        <w:numPr>
          <w:ilvl w:val="0"/>
          <w:numId w:val="1"/>
        </w:numPr>
        <w:ind w:left="357" w:hanging="357"/>
        <w:rPr>
          <w:color w:val="E7E6E6" w:themeColor="background2"/>
        </w:rPr>
      </w:pPr>
      <w:r w:rsidRPr="00F52CE0">
        <w:rPr>
          <w:color w:val="E7E6E6" w:themeColor="background2"/>
        </w:rPr>
        <w:br w:type="page"/>
      </w:r>
    </w:p>
    <w:p w:rsidR="0055429C" w:rsidRPr="00D36DDB" w:rsidRDefault="0055429C" w:rsidP="00D36DDB">
      <w:pPr>
        <w:pStyle w:val="Titre1"/>
        <w:numPr>
          <w:ilvl w:val="0"/>
          <w:numId w:val="1"/>
        </w:numPr>
        <w:ind w:left="357" w:hanging="357"/>
        <w:rPr>
          <w:color w:val="E7E6E6" w:themeColor="background2"/>
        </w:rPr>
      </w:pPr>
      <w:r w:rsidRPr="00F52CE0">
        <w:rPr>
          <w:color w:val="E7E6E6" w:themeColor="background2"/>
        </w:rPr>
        <w:lastRenderedPageBreak/>
        <w:t>Algorithme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</w:p>
    <w:p w:rsidR="0055429C" w:rsidRPr="00F52CE0" w:rsidRDefault="0055429C" w:rsidP="0055429C">
      <w:pPr>
        <w:pStyle w:val="Titre2"/>
        <w:rPr>
          <w:color w:val="E7E6E6" w:themeColor="background2"/>
        </w:rPr>
      </w:pPr>
      <w:r w:rsidRPr="00F52CE0">
        <w:rPr>
          <w:color w:val="E7E6E6" w:themeColor="background2"/>
        </w:rPr>
        <w:t>Diagramme d’activité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</w:p>
    <w:p w:rsidR="0055429C" w:rsidRPr="00F52CE0" w:rsidRDefault="00F274F8" w:rsidP="00D36DDB">
      <w:pPr>
        <w:rPr>
          <w:color w:val="E7E6E6" w:themeColor="background2"/>
        </w:rPr>
      </w:pPr>
      <w:bookmarkStart w:id="0" w:name="_GoBack"/>
      <w:r w:rsidRPr="00F52CE0">
        <w:rPr>
          <w:noProof/>
          <w:color w:val="E7E6E6" w:themeColor="background2"/>
        </w:rPr>
        <w:drawing>
          <wp:inline distT="0" distB="0" distL="0" distR="0">
            <wp:extent cx="4591050" cy="37052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dure_nomProced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429C" w:rsidRPr="00F52CE0" w:rsidSect="0055429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spresso Dolce">
    <w:altName w:val="Calibri"/>
    <w:panose1 w:val="00000000000000000000"/>
    <w:charset w:val="00"/>
    <w:family w:val="auto"/>
    <w:pitch w:val="variable"/>
    <w:sig w:usb0="A000002F" w:usb1="5000005B" w:usb2="00000000" w:usb3="00000000" w:csb0="00000193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7311"/>
    <w:multiLevelType w:val="hybridMultilevel"/>
    <w:tmpl w:val="4576343A"/>
    <w:lvl w:ilvl="0" w:tplc="7F8A38A2">
      <w:start w:val="1"/>
      <w:numFmt w:val="bullet"/>
      <w:pStyle w:val="Titre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65C0"/>
    <w:multiLevelType w:val="hybridMultilevel"/>
    <w:tmpl w:val="0D9C8EAC"/>
    <w:lvl w:ilvl="0" w:tplc="C7324AA6">
      <w:start w:val="1"/>
      <w:numFmt w:val="bullet"/>
      <w:lvlText w:val="×"/>
      <w:lvlJc w:val="left"/>
      <w:pPr>
        <w:ind w:left="720" w:hanging="360"/>
      </w:pPr>
      <w:rPr>
        <w:rFonts w:ascii="Espresso Dolce" w:hAnsi="Espresso Dolc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6391D"/>
    <w:multiLevelType w:val="hybridMultilevel"/>
    <w:tmpl w:val="E34438B0"/>
    <w:lvl w:ilvl="0" w:tplc="E92A9C54">
      <w:start w:val="1"/>
      <w:numFmt w:val="bullet"/>
      <w:pStyle w:val="Titre2"/>
      <w:lvlText w:val=""/>
      <w:lvlJc w:val="left"/>
      <w:pPr>
        <w:ind w:left="71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738D4"/>
    <w:multiLevelType w:val="hybridMultilevel"/>
    <w:tmpl w:val="B8704504"/>
    <w:lvl w:ilvl="0" w:tplc="8E086826">
      <w:start w:val="1"/>
      <w:numFmt w:val="bullet"/>
      <w:pStyle w:val="Titre1"/>
      <w:lvlText w:val="×"/>
      <w:lvlJc w:val="left"/>
      <w:pPr>
        <w:ind w:left="720" w:hanging="360"/>
      </w:pPr>
      <w:rPr>
        <w:rFonts w:ascii="Espresso Dolce" w:hAnsi="Espresso Dolc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61"/>
    <w:rsid w:val="00095D20"/>
    <w:rsid w:val="0021640E"/>
    <w:rsid w:val="00320949"/>
    <w:rsid w:val="00327F52"/>
    <w:rsid w:val="00451961"/>
    <w:rsid w:val="00476B78"/>
    <w:rsid w:val="00514F0E"/>
    <w:rsid w:val="0055429C"/>
    <w:rsid w:val="00564178"/>
    <w:rsid w:val="00781ED2"/>
    <w:rsid w:val="008B7BB6"/>
    <w:rsid w:val="0097358A"/>
    <w:rsid w:val="00A72614"/>
    <w:rsid w:val="00B36F87"/>
    <w:rsid w:val="00C868A4"/>
    <w:rsid w:val="00C96B93"/>
    <w:rsid w:val="00D36DDB"/>
    <w:rsid w:val="00F23D9D"/>
    <w:rsid w:val="00F274F8"/>
    <w:rsid w:val="00F52CE0"/>
    <w:rsid w:val="00F6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3C116"/>
  <w15:chartTrackingRefBased/>
  <w15:docId w15:val="{A1274B49-725F-4992-A8EE-713AE21A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F87"/>
    <w:rPr>
      <w:rFonts w:ascii="Espresso Dolce" w:hAnsi="Espresso Dolce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5429C"/>
    <w:pPr>
      <w:keepNext/>
      <w:keepLines/>
      <w:numPr>
        <w:numId w:val="2"/>
      </w:numPr>
      <w:spacing w:before="360"/>
      <w:ind w:left="357" w:hanging="357"/>
      <w:outlineLvl w:val="0"/>
    </w:pPr>
    <w:rPr>
      <w:rFonts w:eastAsiaTheme="majorEastAsia" w:cstheme="majorBidi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429C"/>
    <w:pPr>
      <w:keepNext/>
      <w:keepLines/>
      <w:numPr>
        <w:numId w:val="3"/>
      </w:numPr>
      <w:spacing w:before="240"/>
      <w:ind w:left="714" w:hanging="357"/>
      <w:outlineLvl w:val="1"/>
    </w:pPr>
    <w:rPr>
      <w:rFonts w:eastAsiaTheme="majorEastAsia" w:cstheme="majorBidi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429C"/>
    <w:pPr>
      <w:keepNext/>
      <w:keepLines/>
      <w:numPr>
        <w:numId w:val="4"/>
      </w:numPr>
      <w:spacing w:before="40"/>
      <w:outlineLvl w:val="2"/>
    </w:pPr>
    <w:rPr>
      <w:rFonts w:eastAsiaTheme="majorEastAsia" w:cstheme="majorBidi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429C"/>
    <w:rPr>
      <w:rFonts w:ascii="Espresso Dolce" w:eastAsiaTheme="majorEastAsia" w:hAnsi="Espresso Dolce" w:cstheme="majorBidi"/>
      <w:sz w:val="40"/>
      <w:szCs w:val="32"/>
      <w:u w:val="single"/>
    </w:rPr>
  </w:style>
  <w:style w:type="paragraph" w:customStyle="1" w:styleId="nom">
    <w:name w:val="nom"/>
    <w:basedOn w:val="Normal"/>
    <w:link w:val="nomCar"/>
    <w:qFormat/>
    <w:rsid w:val="00B36F87"/>
    <w:pPr>
      <w:ind w:left="0" w:firstLine="0"/>
    </w:pPr>
    <w:rPr>
      <w:b/>
      <w:color w:val="FF0000"/>
      <w:sz w:val="44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5429C"/>
    <w:rPr>
      <w:rFonts w:ascii="Espresso Dolce" w:eastAsiaTheme="majorEastAsia" w:hAnsi="Espresso Dolce" w:cstheme="majorBidi"/>
      <w:sz w:val="32"/>
      <w:szCs w:val="26"/>
      <w:u w:val="single"/>
    </w:rPr>
  </w:style>
  <w:style w:type="character" w:customStyle="1" w:styleId="nomCar">
    <w:name w:val="nom Car"/>
    <w:basedOn w:val="Policepardfaut"/>
    <w:link w:val="nom"/>
    <w:rsid w:val="00B36F87"/>
    <w:rPr>
      <w:rFonts w:ascii="Espresso Dolce" w:hAnsi="Espresso Dolce"/>
      <w:b/>
      <w:color w:val="FF0000"/>
      <w:sz w:val="44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5429C"/>
    <w:rPr>
      <w:rFonts w:ascii="Espresso Dolce" w:eastAsiaTheme="majorEastAsia" w:hAnsi="Espresso Dolce" w:cstheme="majorBidi"/>
      <w:sz w:val="28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74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74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eadLocks21\owncloud\universite\M1102\fichiersType\procedur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procedure.dotx</Template>
  <TotalTime>36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</vt:vector>
  </HeadingPairs>
  <TitlesOfParts>
    <vt:vector size="13" baseType="lpstr">
      <vt:lpstr/>
      <vt:lpstr>Procédure : /</vt:lpstr>
      <vt:lpstr>Rôle : </vt:lpstr>
      <vt:lpstr>/ </vt:lpstr>
      <vt:lpstr>Glossaire :</vt:lpstr>
      <vt:lpstr>    Entrée : </vt:lpstr>
      <vt:lpstr>    Entrée/Sortie : </vt:lpstr>
      <vt:lpstr/>
      <vt:lpstr>Algorithme :</vt:lpstr>
      <vt:lpstr>    Jeux d’essais : /</vt:lpstr>
      <vt:lpstr>    Principe : </vt:lpstr>
      <vt:lpstr>    Diagramme d’activité :</vt:lpstr>
      <vt:lpstr>    Validation sur jeux d’essais : /</vt:lpstr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deadLocks21</dc:creator>
  <cp:keywords/>
  <dc:description/>
  <cp:lastModifiedBy>Timothé HOFMANN</cp:lastModifiedBy>
  <cp:revision>3</cp:revision>
  <dcterms:created xsi:type="dcterms:W3CDTF">2019-11-15T16:27:00Z</dcterms:created>
  <dcterms:modified xsi:type="dcterms:W3CDTF">2019-11-15T17:03:00Z</dcterms:modified>
</cp:coreProperties>
</file>