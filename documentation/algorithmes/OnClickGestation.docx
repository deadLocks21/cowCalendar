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45593A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Procédure</w:t>
      </w:r>
      <w:r w:rsidR="00B36F87" w:rsidRPr="00F52CE0">
        <w:rPr>
          <w:color w:val="E7E6E6" w:themeColor="background2"/>
        </w:rPr>
        <w:t> 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  <w:r w:rsidR="0097358A"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9C2F03F" wp14:editId="46879F5E">
                <wp:extent cx="5242560" cy="396240"/>
                <wp:effectExtent l="0" t="0" r="0" b="3810"/>
                <wp:docPr id="217" name="n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8A" w:rsidRPr="0097358A" w:rsidRDefault="006B6542" w:rsidP="0097358A">
                            <w:pPr>
                              <w:pStyle w:val="nom"/>
                              <w:rPr>
                                <w:b w:val="0"/>
                              </w:rPr>
                            </w:pPr>
                            <w:proofErr w:type="spellStart"/>
                            <w:r w:rsidRPr="006B6542">
                              <w:t>OnClickGestation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C2F03F" id="_x0000_t202" coordsize="21600,21600" o:spt="202" path="m,l,21600r21600,l21600,xe">
                <v:stroke joinstyle="miter"/>
                <v:path gradientshapeok="t" o:connecttype="rect"/>
              </v:shapetype>
              <v:shape id="nom" o:spid="_x0000_s1026" type="#_x0000_t202" style="width:412.8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" fillcolor="#404040 [2429]" stroked="f">
                <v:textbox>
                  <w:txbxContent>
                    <w:p w:rsidR="0097358A" w:rsidRPr="0097358A" w:rsidRDefault="006B6542" w:rsidP="0097358A">
                      <w:pPr>
                        <w:pStyle w:val="nom"/>
                        <w:rPr>
                          <w:b w:val="0"/>
                        </w:rPr>
                      </w:pPr>
                      <w:proofErr w:type="spellStart"/>
                      <w:r w:rsidRPr="006B6542">
                        <w:t>OnClickGestation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5429C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Rôle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327F52" w:rsidRPr="00F52CE0">
        <w:rPr>
          <w:color w:val="E7E6E6" w:themeColor="background2"/>
          <w:u w:val="none"/>
        </w:rPr>
        <w:t xml:space="preserve"> </w:t>
      </w:r>
    </w:p>
    <w:p w:rsidR="00B36F87" w:rsidRPr="00F52CE0" w:rsidRDefault="00327F52" w:rsidP="0055429C">
      <w:pPr>
        <w:pStyle w:val="Titre1"/>
        <w:numPr>
          <w:ilvl w:val="0"/>
          <w:numId w:val="0"/>
        </w:numPr>
        <w:spacing w:before="120"/>
        <w:ind w:left="357"/>
        <w:rPr>
          <w:color w:val="E7E6E6" w:themeColor="background2"/>
        </w:rPr>
      </w:pPr>
      <w:r w:rsidRPr="00F52CE0">
        <w:rPr>
          <w:noProof/>
          <w:color w:val="E7E6E6" w:themeColor="background2"/>
          <w:u w:val="none"/>
        </w:rPr>
        <w:t xml:space="preserve"> </w:t>
      </w:r>
      <w:r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767B475" wp14:editId="6082E24A">
                <wp:extent cx="6294120" cy="777600"/>
                <wp:effectExtent l="0" t="0" r="0" b="2540"/>
                <wp:docPr id="3" name="ro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77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52" w:rsidRPr="00F52CE0" w:rsidRDefault="006B6542" w:rsidP="00327F52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6B6542">
                              <w:rPr>
                                <w:color w:val="E7E6E6" w:themeColor="background2"/>
                              </w:rPr>
                              <w:t>Modifier les couleurs des jours pour les jours qui ont un évènement gestation dans le mois.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7B475" id="role" o:spid="_x0000_s1027" type="#_x0000_t202" style="width:495.6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" fillcolor="#404040 [2429]" stroked="f">
                <v:textbox style="mso-fit-shape-to-text:t">
                  <w:txbxContent>
                    <w:p w:rsidR="00327F52" w:rsidRPr="00F52CE0" w:rsidRDefault="006B6542" w:rsidP="00327F52">
                      <w:pPr>
                        <w:rPr>
                          <w:color w:val="E7E6E6" w:themeColor="background2"/>
                        </w:rPr>
                      </w:pPr>
                      <w:r w:rsidRPr="006B6542">
                        <w:rPr>
                          <w:color w:val="E7E6E6" w:themeColor="background2"/>
                        </w:rPr>
                        <w:t>Modifier les couleurs des jours pour les jours qui ont un évènement gestation dans le mois.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Glossaire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B36F87" w:rsidRPr="00F52CE0" w:rsidRDefault="00B36F87" w:rsidP="00B36F87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55429C" w:rsidP="00B36F87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D75E1AF" wp14:editId="1E5FC840">
                <wp:extent cx="6583680" cy="1404620"/>
                <wp:effectExtent l="0" t="0" r="7620" b="1905"/>
                <wp:docPr id="4" name="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6B6542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>
                              <w:rPr>
                                <w:color w:val="E7E6E6" w:themeColor="background2"/>
                              </w:rPr>
                              <w:t>dateCalendrier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5E1AF" id="E" o:spid="_x0000_s1028" type="#_x0000_t202" style="width:518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" fillcolor="#404040 [2429]" stroked="f">
                <v:textbox style="mso-fit-shape-to-text:t">
                  <w:txbxContent>
                    <w:p w:rsidR="0055429C" w:rsidRPr="00F52CE0" w:rsidRDefault="006B6542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proofErr w:type="spellStart"/>
                      <w:r>
                        <w:rPr>
                          <w:color w:val="E7E6E6" w:themeColor="background2"/>
                        </w:rPr>
                        <w:t>dateCalendrier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F52CE0" w:rsidRDefault="00327F52" w:rsidP="00327F52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Entrée/Sortie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55429C" w:rsidP="00B36F87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A90FF41" wp14:editId="179D22B4">
                <wp:extent cx="6576060" cy="990000"/>
                <wp:effectExtent l="0" t="0" r="0" b="1905"/>
                <wp:docPr id="1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6B6542" w:rsidRDefault="006B6542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 w:rsidRPr="006B6542">
                              <w:rPr>
                                <w:color w:val="E7E6E6" w:themeColor="background2"/>
                              </w:rPr>
                              <w:t>cOUg</w:t>
                            </w:r>
                            <w:proofErr w:type="spellEnd"/>
                          </w:p>
                          <w:p w:rsidR="006B6542" w:rsidRPr="006B6542" w:rsidRDefault="006B6542" w:rsidP="006B6542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0FF41" id="ES" o:spid="_x0000_s1029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" fillcolor="#404040 [2429]" stroked="f">
                <v:textbox style="mso-fit-shape-to-text:t">
                  <w:txbxContent>
                    <w:p w:rsidR="0055429C" w:rsidRPr="006B6542" w:rsidRDefault="006B6542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proofErr w:type="spellStart"/>
                      <w:r w:rsidRPr="006B6542">
                        <w:rPr>
                          <w:color w:val="E7E6E6" w:themeColor="background2"/>
                        </w:rPr>
                        <w:t>cOUg</w:t>
                      </w:r>
                      <w:proofErr w:type="spellEnd"/>
                    </w:p>
                    <w:p w:rsidR="006B6542" w:rsidRPr="006B6542" w:rsidRDefault="006B6542" w:rsidP="006B6542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cases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F52CE0" w:rsidRDefault="0055429C" w:rsidP="0055429C">
      <w:pPr>
        <w:pStyle w:val="Titre2"/>
        <w:rPr>
          <w:color w:val="E7E6E6" w:themeColor="background2"/>
        </w:rPr>
      </w:pPr>
      <w:r w:rsidRPr="00F52CE0">
        <w:rPr>
          <w:color w:val="E7E6E6" w:themeColor="background2"/>
        </w:rPr>
        <w:t>Variables et constantes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55429C" w:rsidP="0055429C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756ADEC3" wp14:editId="1FF0DD9F">
                <wp:extent cx="6576060" cy="990000"/>
                <wp:effectExtent l="0" t="0" r="0" b="1905"/>
                <wp:docPr id="9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6B6542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>
                              <w:rPr>
                                <w:color w:val="E7E6E6" w:themeColor="background2"/>
                              </w:rPr>
                              <w:t>infoGestation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ADEC3" id="_x0000_s1030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" fillcolor="#404040 [2429]" stroked="f">
                <v:textbox style="mso-fit-shape-to-text:t">
                  <w:txbxContent>
                    <w:p w:rsidR="0055429C" w:rsidRPr="00F52CE0" w:rsidRDefault="006B6542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proofErr w:type="spellStart"/>
                      <w:r>
                        <w:rPr>
                          <w:color w:val="E7E6E6" w:themeColor="background2"/>
                        </w:rPr>
                        <w:t>infoGestation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F274F8" w:rsidRPr="00F52CE0" w:rsidRDefault="00F274F8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br w:type="page"/>
      </w:r>
    </w:p>
    <w:p w:rsidR="0055429C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lastRenderedPageBreak/>
        <w:t>Algorithme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55429C" w:rsidP="0055429C">
      <w:pPr>
        <w:pStyle w:val="Titre2"/>
        <w:rPr>
          <w:color w:val="E7E6E6" w:themeColor="background2"/>
        </w:rPr>
      </w:pPr>
      <w:r w:rsidRPr="00F52CE0">
        <w:rPr>
          <w:color w:val="E7E6E6" w:themeColor="background2"/>
        </w:rPr>
        <w:t>Diagramme d’activité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14F0E" w:rsidRPr="00F52CE0" w:rsidRDefault="00F274F8" w:rsidP="00514F0E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w:drawing>
          <wp:inline distT="0" distB="0" distL="0" distR="0">
            <wp:extent cx="4591049" cy="4508903"/>
            <wp:effectExtent l="0" t="0" r="63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_nomProced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45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F0E" w:rsidRPr="00F52CE0" w:rsidSect="0055429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presso Dolce">
    <w:altName w:val="Calibri"/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311"/>
    <w:multiLevelType w:val="hybridMultilevel"/>
    <w:tmpl w:val="2B7C937E"/>
    <w:lvl w:ilvl="0" w:tplc="7F8A38A2">
      <w:start w:val="1"/>
      <w:numFmt w:val="bullet"/>
      <w:pStyle w:val="Titre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5C0"/>
    <w:multiLevelType w:val="hybridMultilevel"/>
    <w:tmpl w:val="0D9C8EAC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391D"/>
    <w:multiLevelType w:val="hybridMultilevel"/>
    <w:tmpl w:val="E34438B0"/>
    <w:lvl w:ilvl="0" w:tplc="E92A9C54">
      <w:start w:val="1"/>
      <w:numFmt w:val="bullet"/>
      <w:pStyle w:val="Titre2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8D4"/>
    <w:multiLevelType w:val="hybridMultilevel"/>
    <w:tmpl w:val="B8704504"/>
    <w:lvl w:ilvl="0" w:tplc="8E086826">
      <w:start w:val="1"/>
      <w:numFmt w:val="bullet"/>
      <w:pStyle w:val="Titre1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42"/>
    <w:rsid w:val="00095D20"/>
    <w:rsid w:val="0021640E"/>
    <w:rsid w:val="00327F52"/>
    <w:rsid w:val="00476B78"/>
    <w:rsid w:val="00514F0E"/>
    <w:rsid w:val="0055429C"/>
    <w:rsid w:val="006B6542"/>
    <w:rsid w:val="00781ED2"/>
    <w:rsid w:val="008B7BB6"/>
    <w:rsid w:val="0097358A"/>
    <w:rsid w:val="00A72614"/>
    <w:rsid w:val="00B36F87"/>
    <w:rsid w:val="00BF5913"/>
    <w:rsid w:val="00C868A4"/>
    <w:rsid w:val="00C96B93"/>
    <w:rsid w:val="00F23D9D"/>
    <w:rsid w:val="00F274F8"/>
    <w:rsid w:val="00F52CE0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7E075-534B-4A7A-AD5F-7B3ACABC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F87"/>
    <w:rPr>
      <w:rFonts w:ascii="Espresso Dolce" w:hAnsi="Espresso Dol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5429C"/>
    <w:pPr>
      <w:keepNext/>
      <w:keepLines/>
      <w:numPr>
        <w:numId w:val="2"/>
      </w:numPr>
      <w:spacing w:before="360"/>
      <w:ind w:left="357" w:hanging="357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29C"/>
    <w:pPr>
      <w:keepNext/>
      <w:keepLines/>
      <w:numPr>
        <w:numId w:val="3"/>
      </w:numPr>
      <w:spacing w:before="240"/>
      <w:ind w:left="714" w:hanging="357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29C"/>
    <w:rPr>
      <w:rFonts w:ascii="Espresso Dolce" w:eastAsiaTheme="majorEastAsia" w:hAnsi="Espresso Dolce" w:cstheme="majorBidi"/>
      <w:sz w:val="40"/>
      <w:szCs w:val="32"/>
      <w:u w:val="single"/>
    </w:rPr>
  </w:style>
  <w:style w:type="paragraph" w:customStyle="1" w:styleId="nom">
    <w:name w:val="nom"/>
    <w:basedOn w:val="Normal"/>
    <w:link w:val="nomCar"/>
    <w:qFormat/>
    <w:rsid w:val="00B36F87"/>
    <w:pPr>
      <w:ind w:left="0" w:firstLine="0"/>
    </w:pPr>
    <w:rPr>
      <w:b/>
      <w:color w:val="FF0000"/>
      <w:sz w:val="4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429C"/>
    <w:rPr>
      <w:rFonts w:ascii="Espresso Dolce" w:eastAsiaTheme="majorEastAsia" w:hAnsi="Espresso Dolce" w:cstheme="majorBidi"/>
      <w:sz w:val="32"/>
      <w:szCs w:val="26"/>
      <w:u w:val="single"/>
    </w:rPr>
  </w:style>
  <w:style w:type="character" w:customStyle="1" w:styleId="nomCar">
    <w:name w:val="nom Car"/>
    <w:basedOn w:val="Policepardfaut"/>
    <w:link w:val="nom"/>
    <w:rsid w:val="00B36F87"/>
    <w:rPr>
      <w:rFonts w:ascii="Espresso Dolce" w:hAnsi="Espresso Dolce"/>
      <w:b/>
      <w:color w:val="FF0000"/>
      <w:sz w:val="4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5429C"/>
    <w:rPr>
      <w:rFonts w:ascii="Espresso Dolce" w:eastAsiaTheme="majorEastAsia" w:hAnsi="Espresso Dolce" w:cstheme="majorBidi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74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eadLocks21\owncloud\universite\M1102\fichiersType\procedu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procedure.dotx</Template>
  <TotalTime>2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deadLocks21</dc:creator>
  <cp:keywords/>
  <dc:description/>
  <cp:lastModifiedBy>Timothé HOFMANN</cp:lastModifiedBy>
  <cp:revision>2</cp:revision>
  <dcterms:created xsi:type="dcterms:W3CDTF">2019-11-14T18:38:00Z</dcterms:created>
  <dcterms:modified xsi:type="dcterms:W3CDTF">2019-11-14T18:48:00Z</dcterms:modified>
</cp:coreProperties>
</file>